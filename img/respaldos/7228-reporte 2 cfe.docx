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:rsidR="00F239BC" w:rsidRPr="00C6198E" w:rsidRDefault="00A33E56">
          <w:r w:rsidRPr="00C6198E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933450</wp:posOffset>
                    </wp:positionH>
                    <wp:positionV relativeFrom="margin">
                      <wp:posOffset>213995</wp:posOffset>
                    </wp:positionV>
                    <wp:extent cx="5791200" cy="3113405"/>
                    <wp:effectExtent l="0" t="0" r="0" b="10795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3113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39BC" w:rsidRPr="006A6B25" w:rsidRDefault="00662184" w:rsidP="006A6B25">
                                <w:pPr>
                                  <w:pStyle w:val="Puesto"/>
                                  <w:jc w:val="center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0D71281600AF453B83D516389E2EBE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6B25" w:rsidRPr="006A6B25">
                                      <w:rPr>
                                        <w:sz w:val="72"/>
                                      </w:rPr>
                                      <w:t>Reporte mensual</w:t>
                                    </w:r>
                                  </w:sdtContent>
                                </w:sdt>
                              </w:p>
                              <w:p w:rsidR="00F239BC" w:rsidRPr="006A6B25" w:rsidRDefault="006A6B25">
                                <w:pPr>
                                  <w:pStyle w:val="Subttulo"/>
                                  <w:rPr>
                                    <w:sz w:val="52"/>
                                  </w:rPr>
                                </w:pPr>
                                <w:r w:rsidRPr="006A6B25">
                                  <w:rPr>
                                    <w:sz w:val="52"/>
                                  </w:rPr>
                                  <w:t>19-Febrero-2015 / 19-Marzo-2015</w:t>
                                </w:r>
                                <w:r w:rsidR="00A33E56" w:rsidRPr="006A6B25">
                                  <w:rPr>
                                    <w:sz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89FFF63ED8B3423A9BACDED42B1EE3C2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239BC" w:rsidRPr="00C6198E" w:rsidRDefault="006A6B25">
                                    <w:pPr>
                                      <w:pStyle w:val="Descripcinbreve"/>
                                    </w:pPr>
                                    <w:r>
                                      <w:t xml:space="preserve">Este documento contiene las actividades realizadas en el transcurso del mes por la residente Alma Aurora Salazar del Rio, en el área de Ingeniería de servicio al cliente.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73.5pt;margin-top:16.85pt;width:456pt;height:245.1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" filled="f" stroked="f" strokeweight=".5pt">
                    <v:textbox inset="0,0,0,0">
                      <w:txbxContent>
                        <w:p w:rsidR="00F239BC" w:rsidRPr="006A6B25" w:rsidRDefault="00662184" w:rsidP="006A6B25">
                          <w:pPr>
                            <w:pStyle w:val="Puesto"/>
                            <w:jc w:val="center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ítulo"/>
                              <w:tag w:val=""/>
                              <w:id w:val="701364701"/>
                              <w:placeholder>
                                <w:docPart w:val="0D71281600AF453B83D516389E2EBE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6B25" w:rsidRPr="006A6B25">
                                <w:rPr>
                                  <w:sz w:val="72"/>
                                </w:rPr>
                                <w:t>Reporte mensual</w:t>
                              </w:r>
                            </w:sdtContent>
                          </w:sdt>
                        </w:p>
                        <w:p w:rsidR="00F239BC" w:rsidRPr="006A6B25" w:rsidRDefault="006A6B25">
                          <w:pPr>
                            <w:pStyle w:val="Subttulo"/>
                            <w:rPr>
                              <w:sz w:val="52"/>
                            </w:rPr>
                          </w:pPr>
                          <w:r w:rsidRPr="006A6B25">
                            <w:rPr>
                              <w:sz w:val="52"/>
                            </w:rPr>
                            <w:t>19-Febrero-2015 / 19-Marzo-2015</w:t>
                          </w:r>
                          <w:r w:rsidR="00A33E56" w:rsidRPr="006A6B25">
                            <w:rPr>
                              <w:sz w:val="52"/>
                            </w:rPr>
                            <w:t xml:space="preserve"> </w:t>
                          </w:r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89FFF63ED8B3423A9BACDED42B1EE3C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239BC" w:rsidRPr="00C6198E" w:rsidRDefault="006A6B25">
                              <w:pPr>
                                <w:pStyle w:val="Descripcinbreve"/>
                              </w:pPr>
                              <w:r>
                                <w:t xml:space="preserve">Este documento contiene las actividades realizadas en el transcurso del mes por la residente Alma Aurora Salazar del Rio, en el área de Ingeniería de servicio al cliente.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9BC" w:rsidRPr="00C6198E" w:rsidRDefault="00662184">
                                <w:pPr>
                                  <w:pStyle w:val="Sinespaciado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Compañía"/>
                                    <w:tag w:val=""/>
                                    <w:id w:val="-151675638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3E56">
                                      <w:t>[Compañía]</w:t>
                                    </w:r>
                                  </w:sdtContent>
                                </w:sdt>
                              </w:p>
                              <w:p w:rsidR="00F239BC" w:rsidRPr="00C6198E" w:rsidRDefault="00662184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Dirección postal"/>
                                    <w:tag w:val="Dirección postal"/>
                                    <w:id w:val="98582436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00F75">
                                      <w:t>[Dirección, código postal, ciudad y provincia o estado]</w:t>
                                    </w:r>
                                  </w:sdtContent>
                                </w:sdt>
                              </w:p>
                              <w:p w:rsidR="00F239BC" w:rsidRPr="00C6198E" w:rsidRDefault="00A33E56">
                                <w:pPr>
                                  <w:pStyle w:val="Sinespaciado"/>
                                </w:pPr>
                                <w:r>
                                  <w:rPr>
                                    <w:rStyle w:val="Textoennegrita"/>
                                  </w:rPr>
                                  <w:t>Tel.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éfono"/>
                                    <w:tag w:val="Teléfono"/>
                                    <w:id w:val="-100575521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[Teléfono]</w:t>
                                    </w:r>
                                  </w:sdtContent>
                                </w:sdt>
                              </w:p>
                              <w:p w:rsidR="00F239BC" w:rsidRPr="00C6198E" w:rsidRDefault="00A33E56">
                                <w:pPr>
                                  <w:pStyle w:val="Sinespaciado"/>
                                </w:pPr>
                                <w:r>
                                  <w:rPr>
                                    <w:rStyle w:val="Textoennegrita"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Fax"/>
                                    <w:id w:val="25888510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[Fax]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itio web"/>
                                  <w:tag w:val="Sitio web"/>
                                  <w:id w:val="6657544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39BC" w:rsidRPr="00C6198E" w:rsidRDefault="00A33E56">
                                    <w:r>
                                      <w:rPr>
                                        <w:rStyle w:val="SinespaciadoCar"/>
                                      </w:rPr>
                                      <w:t>[Sitio web]</w:t>
                                    </w:r>
                                  </w:p>
                                </w:sdtContent>
                              </w:sdt>
                              <w:p w:rsidR="00F239BC" w:rsidRPr="00C6198E" w:rsidRDefault="00F239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F239BC" w:rsidRPr="00C6198E" w:rsidRDefault="00662184">
                          <w:pPr>
                            <w:pStyle w:val="Sinespaciado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Compañía"/>
                              <w:tag w:val=""/>
                              <w:id w:val="-151675638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3E56">
                                <w:t>[Compañía]</w:t>
                              </w:r>
                            </w:sdtContent>
                          </w:sdt>
                        </w:p>
                        <w:p w:rsidR="00F239BC" w:rsidRPr="00C6198E" w:rsidRDefault="00662184">
                          <w:pPr>
                            <w:pStyle w:val="Sinespaciado"/>
                          </w:pPr>
                          <w:sdt>
                            <w:sdtPr>
                              <w:alias w:val="Dirección postal"/>
                              <w:tag w:val="Dirección postal"/>
                              <w:id w:val="98582436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00F75">
                                <w:t>[Dirección, código postal, ciudad y provincia o estado]</w:t>
                              </w:r>
                            </w:sdtContent>
                          </w:sdt>
                        </w:p>
                        <w:p w:rsidR="00F239BC" w:rsidRPr="00C6198E" w:rsidRDefault="00A33E56">
                          <w:pPr>
                            <w:pStyle w:val="Sinespaciado"/>
                          </w:pPr>
                          <w:r>
                            <w:rPr>
                              <w:rStyle w:val="Textoennegrita"/>
                            </w:rPr>
                            <w:t>Tel.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Teléfono"/>
                              <w:tag w:val="Teléfono"/>
                              <w:id w:val="-100575521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>[Teléfono]</w:t>
                              </w:r>
                            </w:sdtContent>
                          </w:sdt>
                        </w:p>
                        <w:p w:rsidR="00F239BC" w:rsidRPr="00C6198E" w:rsidRDefault="00A33E56">
                          <w:pPr>
                            <w:pStyle w:val="Sinespaciado"/>
                          </w:pPr>
                          <w:r>
                            <w:rPr>
                              <w:rStyle w:val="Textoennegrita"/>
                            </w:rPr>
                            <w:t>Fax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Fax"/>
                              <w:tag w:val="Fax"/>
                              <w:id w:val="258885103"/>
                              <w:showingPlcHdr/>
                              <w:dataBinding w:prefixMappings="xmlns:ns0='http://schemas.microsoft.com/office/2006/coverPageProps' 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>[Fax]</w:t>
                              </w:r>
                            </w:sdtContent>
                          </w:sdt>
                        </w:p>
                        <w:sdt>
                          <w:sdtPr>
                            <w:alias w:val="Sitio web"/>
                            <w:tag w:val="Sitio web"/>
                            <w:id w:val="66575444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F239BC" w:rsidRPr="00C6198E" w:rsidRDefault="00A33E56">
                              <w:r>
                                <w:rPr>
                                  <w:rStyle w:val="SinespaciadoCar"/>
                                </w:rPr>
                                <w:t>[Sitio web]</w:t>
                              </w:r>
                            </w:p>
                          </w:sdtContent>
                        </w:sdt>
                        <w:p w:rsidR="00F239BC" w:rsidRPr="00C6198E" w:rsidRDefault="00F239BC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p w:rsidR="00F239BC" w:rsidRPr="00C6198E" w:rsidRDefault="00F239BC">
      <w:pPr>
        <w:sectPr w:rsidR="00F239BC" w:rsidRPr="00C6198E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6A6B25" w:rsidRDefault="006A6B25" w:rsidP="00F62E74">
      <w:pPr>
        <w:pStyle w:val="Textodelatabla"/>
        <w:spacing w:before="480"/>
        <w:ind w:left="0"/>
      </w:pPr>
      <w:r>
        <w:lastRenderedPageBreak/>
        <w:t>Las actividades realizadas fueron las siguientes:</w:t>
      </w:r>
    </w:p>
    <w:p w:rsidR="006A6B25" w:rsidRDefault="006A6B25" w:rsidP="006A6B25">
      <w:pPr>
        <w:pStyle w:val="Textodelatabla"/>
        <w:numPr>
          <w:ilvl w:val="0"/>
          <w:numId w:val="24"/>
        </w:numPr>
        <w:spacing w:before="0" w:after="0"/>
      </w:pPr>
      <w:r>
        <w:t>Definir el diseño del proyecto</w:t>
      </w:r>
    </w:p>
    <w:p w:rsidR="006A6B25" w:rsidRDefault="006A6B25" w:rsidP="006A6B25">
      <w:pPr>
        <w:pStyle w:val="Textodelatabla"/>
        <w:numPr>
          <w:ilvl w:val="0"/>
          <w:numId w:val="24"/>
        </w:numPr>
        <w:spacing w:before="0" w:after="0"/>
      </w:pPr>
      <w:r>
        <w:t xml:space="preserve">Modelado de información </w:t>
      </w:r>
    </w:p>
    <w:p w:rsidR="006A6B25" w:rsidRDefault="006A6B25" w:rsidP="006A6B25">
      <w:pPr>
        <w:pStyle w:val="Textodelatabla"/>
        <w:numPr>
          <w:ilvl w:val="0"/>
          <w:numId w:val="24"/>
        </w:numPr>
        <w:spacing w:before="0" w:after="0"/>
      </w:pPr>
      <w:r>
        <w:t>Diseño Grafico</w:t>
      </w:r>
    </w:p>
    <w:p w:rsidR="006A6B25" w:rsidRDefault="006A6B25" w:rsidP="006A6B25">
      <w:pPr>
        <w:pStyle w:val="Textodelatabla"/>
        <w:numPr>
          <w:ilvl w:val="0"/>
          <w:numId w:val="24"/>
        </w:numPr>
        <w:spacing w:before="0" w:after="0"/>
      </w:pPr>
      <w:r>
        <w:t>Estructuras</w:t>
      </w:r>
      <w:r>
        <w:t xml:space="preserve"> de las Bases de Datos</w:t>
      </w:r>
    </w:p>
    <w:p w:rsidR="00F239BC" w:rsidRDefault="006A6B25" w:rsidP="006A6B25">
      <w:pPr>
        <w:pStyle w:val="Textodelatabla"/>
        <w:numPr>
          <w:ilvl w:val="0"/>
          <w:numId w:val="24"/>
        </w:numPr>
        <w:spacing w:before="0" w:after="0"/>
      </w:pPr>
      <w:r>
        <w:t>Diseño Web</w:t>
      </w:r>
    </w:p>
    <w:p w:rsidR="006A6B25" w:rsidRDefault="00690398" w:rsidP="006A6B25">
      <w:pPr>
        <w:pStyle w:val="Textodelatabla"/>
        <w:spacing w:before="0" w:after="0"/>
      </w:pPr>
      <w:r>
        <w:t>Después de hacer el análisis lo siguiente que continúe fue realizar el diseño de lo planteado, con ayuda del</w:t>
      </w:r>
      <w:r w:rsidR="00197A58">
        <w:t xml:space="preserve"> avance del</w:t>
      </w:r>
      <w:r>
        <w:t xml:space="preserve"> prototipo</w:t>
      </w:r>
      <w:r w:rsidR="00197A58">
        <w:t xml:space="preserve"> desarrolle las ideas captadas y las plasme ya que se visualiza</w:t>
      </w:r>
      <w:r>
        <w:t xml:space="preserve"> de manera extracta pero al mismo tiempo </w:t>
      </w:r>
      <w:r w:rsidR="00197A58">
        <w:t xml:space="preserve">se van </w:t>
      </w:r>
      <w:r>
        <w:t>definiendo las restricciones, accesos, controles y de los cuales se tendrá acceso al sistema que será la funcionalidad del proyecto.</w:t>
      </w:r>
    </w:p>
    <w:p w:rsidR="00197A58" w:rsidRDefault="00197A58" w:rsidP="006A6B25">
      <w:pPr>
        <w:pStyle w:val="Textodelatabla"/>
        <w:spacing w:before="0" w:after="0"/>
      </w:pPr>
      <w:r>
        <w:t>Estoy haciendo constantes modificaciones al prototipo para que se adapte a las necesidades del cliente</w:t>
      </w:r>
      <w:r w:rsidR="00350CBA">
        <w:t xml:space="preserve"> y que sea amigable en cuestión de uso e interacción. </w:t>
      </w:r>
    </w:p>
    <w:p w:rsidR="00350CBA" w:rsidRDefault="00350CBA" w:rsidP="006A6B25">
      <w:pPr>
        <w:pStyle w:val="Textodelatabla"/>
        <w:spacing w:before="0" w:after="0"/>
      </w:pPr>
    </w:p>
    <w:p w:rsidR="00690398" w:rsidRDefault="00690398" w:rsidP="006A6B25">
      <w:pPr>
        <w:pStyle w:val="Textodelatabla"/>
        <w:spacing w:before="0" w:after="0"/>
      </w:pPr>
      <w:r>
        <w:t>En el modelado de la información utilice la herramienta MySQL Workbench para manejar la base de datos</w:t>
      </w:r>
      <w:r w:rsidR="00350CBA">
        <w:t>, ya que una de las vistas es el modelo entidad-relación</w:t>
      </w:r>
      <w:r>
        <w:t xml:space="preserve"> y</w:t>
      </w:r>
      <w:r w:rsidR="00350CBA">
        <w:t xml:space="preserve"> así se puede</w:t>
      </w:r>
      <w:r>
        <w:t xml:space="preserve"> revisar si las </w:t>
      </w:r>
      <w:r w:rsidR="00350CBA">
        <w:t>relaciones entre las tablas son</w:t>
      </w:r>
      <w:r>
        <w:t xml:space="preserve"> las adecuadas, hice algunos cambios en la base de datos y se estructuro acorde a los requerimientos y la información modelada.</w:t>
      </w:r>
    </w:p>
    <w:p w:rsidR="00350CBA" w:rsidRDefault="00350CBA" w:rsidP="006A6B25">
      <w:pPr>
        <w:pStyle w:val="Textodelatabla"/>
        <w:spacing w:before="0" w:after="0"/>
      </w:pPr>
      <w:r>
        <w:t xml:space="preserve">En la estructura se </w:t>
      </w:r>
    </w:p>
    <w:p w:rsidR="00690398" w:rsidRDefault="00690398" w:rsidP="006A6B25">
      <w:pPr>
        <w:pStyle w:val="Textodelatabla"/>
        <w:spacing w:before="0" w:after="0"/>
      </w:pPr>
    </w:p>
    <w:p w:rsidR="00690398" w:rsidRDefault="00690398" w:rsidP="006A6B25">
      <w:pPr>
        <w:pStyle w:val="Textodelatabla"/>
        <w:spacing w:before="0" w:after="0"/>
      </w:pPr>
      <w:r>
        <w:t xml:space="preserve">Respecto al Diseño </w:t>
      </w:r>
      <w:r w:rsidR="00197A58">
        <w:t>gráfico</w:t>
      </w:r>
      <w:r>
        <w:t xml:space="preserve"> las herramientas las cuales estoy utilizando son HTML5 con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y</w:t>
      </w:r>
      <w:r w:rsidR="00197A58">
        <w:t xml:space="preserve"> el </w:t>
      </w:r>
      <w:proofErr w:type="spellStart"/>
      <w:r w:rsidR="00197A58">
        <w:t>framework</w:t>
      </w:r>
      <w:proofErr w:type="spellEnd"/>
      <w:r w:rsidR="00197A58">
        <w:t xml:space="preserve"> </w:t>
      </w:r>
      <w:proofErr w:type="spellStart"/>
      <w:r w:rsidR="00197A58">
        <w:t>yii</w:t>
      </w:r>
      <w:proofErr w:type="spellEnd"/>
      <w:r w:rsidR="00197A58">
        <w:t xml:space="preserve"> de </w:t>
      </w:r>
      <w:proofErr w:type="spellStart"/>
      <w:r w:rsidR="00197A58">
        <w:t>Php</w:t>
      </w:r>
      <w:proofErr w:type="spellEnd"/>
      <w:r w:rsidR="00197A58">
        <w:t xml:space="preserve"> ya que este mismo se rige por la metodología modelo-vista-controlador en la cual es separa código para un mejor desarrollo, en los </w:t>
      </w:r>
      <w:proofErr w:type="spellStart"/>
      <w:r w:rsidR="00197A58">
        <w:t>layouts</w:t>
      </w:r>
      <w:proofErr w:type="spellEnd"/>
      <w:r w:rsidR="00197A58">
        <w:t xml:space="preserve"> se programa la vista que es con lo que tendrá interacción el usuario, y es en donde va el código </w:t>
      </w:r>
      <w:proofErr w:type="spellStart"/>
      <w:r w:rsidR="00197A58">
        <w:t>html</w:t>
      </w:r>
      <w:proofErr w:type="spellEnd"/>
      <w:r w:rsidR="00197A58">
        <w:t xml:space="preserve"> con la implementación de </w:t>
      </w:r>
      <w:proofErr w:type="spellStart"/>
      <w:r w:rsidR="00197A58">
        <w:t>bootstrap</w:t>
      </w:r>
      <w:proofErr w:type="spellEnd"/>
      <w:r w:rsidR="00197A58">
        <w:t xml:space="preserve">  obtuve un mejor aspecto visual en cuanto a la interfaz </w:t>
      </w:r>
    </w:p>
    <w:p w:rsidR="00197A58" w:rsidRDefault="00197A58" w:rsidP="006A6B25">
      <w:pPr>
        <w:pStyle w:val="Textodelatabla"/>
        <w:spacing w:before="0" w:after="0"/>
      </w:pPr>
      <w:r>
        <w:t xml:space="preserve">Todos estos pasos son para tener un avance del prototipo que </w:t>
      </w:r>
      <w:r w:rsidR="00350CBA">
        <w:t>aún</w:t>
      </w:r>
      <w:r>
        <w:t xml:space="preserve"> no </w:t>
      </w:r>
      <w:r w:rsidR="00D11456">
        <w:t>está</w:t>
      </w:r>
      <w:r>
        <w:t xml:space="preserve"> terminado ya que faltan detalles </w:t>
      </w:r>
    </w:p>
    <w:p w:rsidR="00030DAA" w:rsidRPr="00C6198E" w:rsidRDefault="00030DAA" w:rsidP="006A6B25">
      <w:pPr>
        <w:pStyle w:val="Textodelatabla"/>
        <w:spacing w:before="0" w:after="0"/>
      </w:pPr>
      <w:bookmarkStart w:id="0" w:name="_GoBack"/>
      <w:bookmarkEnd w:id="0"/>
    </w:p>
    <w:sectPr w:rsidR="00030DAA" w:rsidRPr="00C6198E" w:rsidSect="00F62E74">
      <w:headerReference w:type="default" r:id="rId12"/>
      <w:footerReference w:type="default" r:id="rId13"/>
      <w:pgSz w:w="11907" w:h="16839" w:code="1"/>
      <w:pgMar w:top="1417" w:right="1701" w:bottom="1417" w:left="1701" w:header="397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84" w:rsidRDefault="00662184">
      <w:pPr>
        <w:spacing w:after="0" w:line="240" w:lineRule="auto"/>
      </w:pPr>
      <w:r>
        <w:separator/>
      </w:r>
    </w:p>
  </w:endnote>
  <w:endnote w:type="continuationSeparator" w:id="0">
    <w:p w:rsidR="00662184" w:rsidRDefault="0066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030DAA">
      <w:rPr>
        <w:noProof/>
      </w:rPr>
      <w:t>1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84" w:rsidRDefault="00662184">
      <w:pPr>
        <w:spacing w:after="0" w:line="240" w:lineRule="auto"/>
      </w:pPr>
      <w:r>
        <w:separator/>
      </w:r>
    </w:p>
  </w:footnote>
  <w:footnote w:type="continuationSeparator" w:id="0">
    <w:p w:rsidR="00662184" w:rsidRDefault="0066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BC" w:rsidRDefault="00A33E56">
    <w:pPr>
      <w:pStyle w:val="Sombreadodelencabezado"/>
      <w:tabs>
        <w:tab w:val="left" w:pos="5032"/>
      </w:tabs>
    </w:pPr>
    <w:r>
      <w:t>Tabla de contenido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BC" w:rsidRDefault="00F239BC" w:rsidP="006A6B25">
    <w:pPr>
      <w:pStyle w:val="Sombreadodel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01F548C"/>
    <w:multiLevelType w:val="hybridMultilevel"/>
    <w:tmpl w:val="A348B00E"/>
    <w:lvl w:ilvl="0" w:tplc="08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03B32190"/>
    <w:multiLevelType w:val="multilevel"/>
    <w:tmpl w:val="9CA4ABB8"/>
    <w:numStyleLink w:val="Informeanual"/>
  </w:abstractNum>
  <w:abstractNum w:abstractNumId="12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1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25"/>
    <w:rsid w:val="00030DAA"/>
    <w:rsid w:val="00053FB6"/>
    <w:rsid w:val="00060EBB"/>
    <w:rsid w:val="00197A58"/>
    <w:rsid w:val="002763DB"/>
    <w:rsid w:val="00300F75"/>
    <w:rsid w:val="00305985"/>
    <w:rsid w:val="00350CBA"/>
    <w:rsid w:val="003B68B1"/>
    <w:rsid w:val="00533BCE"/>
    <w:rsid w:val="00622072"/>
    <w:rsid w:val="00640AAA"/>
    <w:rsid w:val="00662184"/>
    <w:rsid w:val="00690398"/>
    <w:rsid w:val="006A6B25"/>
    <w:rsid w:val="006C4F2D"/>
    <w:rsid w:val="007B4285"/>
    <w:rsid w:val="00834B24"/>
    <w:rsid w:val="00852582"/>
    <w:rsid w:val="00894876"/>
    <w:rsid w:val="00944C47"/>
    <w:rsid w:val="00A33E56"/>
    <w:rsid w:val="00AB731E"/>
    <w:rsid w:val="00B43BB8"/>
    <w:rsid w:val="00BE2A6D"/>
    <w:rsid w:val="00C6198E"/>
    <w:rsid w:val="00CD42CF"/>
    <w:rsid w:val="00D018E0"/>
    <w:rsid w:val="00D11456"/>
    <w:rsid w:val="00DA5CDC"/>
    <w:rsid w:val="00DC1983"/>
    <w:rsid w:val="00DC2D25"/>
    <w:rsid w:val="00E9519E"/>
    <w:rsid w:val="00F234F0"/>
    <w:rsid w:val="00F239BC"/>
    <w:rsid w:val="00F62E74"/>
    <w:rsid w:val="00F63A90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BB108E3-F441-4B90-BAFE-773DCBF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next w:val="Normal"/>
    <w:link w:val="Puest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PuestoCar">
    <w:name w:val="Puesto Car"/>
    <w:basedOn w:val="Fuentedeprrafopredeter"/>
    <w:link w:val="Puest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308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71281600AF453B83D516389E2EB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E6717-596B-47BD-89EF-BF8919246325}"/>
      </w:docPartPr>
      <w:docPartBody>
        <w:p w:rsidR="00000000" w:rsidRDefault="009F3A64">
          <w:pPr>
            <w:pStyle w:val="0D71281600AF453B83D516389E2EBEC8"/>
          </w:pPr>
          <w:r>
            <w:t>Informe anual</w:t>
          </w:r>
        </w:p>
      </w:docPartBody>
    </w:docPart>
    <w:docPart>
      <w:docPartPr>
        <w:name w:val="89FFF63ED8B3423A9BACDED42B1EE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35C9-E0CC-4F67-8D93-0103F8CBA52E}"/>
      </w:docPartPr>
      <w:docPartBody>
        <w:p w:rsidR="00000000" w:rsidRDefault="009F3A64">
          <w:pPr>
            <w:pStyle w:val="89FFF63ED8B3423A9BACDED42B1EE3C2"/>
          </w:pPr>
          <w:r>
            <w:t>[Aquí puede agregar una descripción breve o cualquier nota importante. Por lo general, una descripción breve consiste en un resumen red</w:t>
          </w:r>
          <w:r>
            <w:t>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64"/>
    <w:rsid w:val="009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301B7927234564890D7846787C6BF8">
    <w:name w:val="12301B7927234564890D7846787C6BF8"/>
  </w:style>
  <w:style w:type="paragraph" w:customStyle="1" w:styleId="6F23BB113D134215ADF646EAF6CC8E0B">
    <w:name w:val="6F23BB113D134215ADF646EAF6CC8E0B"/>
  </w:style>
  <w:style w:type="paragraph" w:customStyle="1" w:styleId="54266F3EA9EB4E59AE1BA85B57AAD7EC">
    <w:name w:val="54266F3EA9EB4E59AE1BA85B57AAD7EC"/>
  </w:style>
  <w:style w:type="paragraph" w:customStyle="1" w:styleId="1A40F04C50E942F4A5ABE89AA5DA12B1">
    <w:name w:val="1A40F04C50E942F4A5ABE89AA5DA12B1"/>
  </w:style>
  <w:style w:type="paragraph" w:customStyle="1" w:styleId="89AC0FC3908D4B289B0A92DB03E410B4">
    <w:name w:val="89AC0FC3908D4B289B0A92DB03E410B4"/>
  </w:style>
  <w:style w:type="paragraph" w:customStyle="1" w:styleId="2870A2AA54B04BD5B9F951C9B7E3C473">
    <w:name w:val="2870A2AA54B04BD5B9F951C9B7E3C473"/>
  </w:style>
  <w:style w:type="paragraph" w:customStyle="1" w:styleId="090C2F8618724EF2BE538BEDCC7B2FB2">
    <w:name w:val="090C2F8618724EF2BE538BEDCC7B2FB2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s-ES" w:eastAsia="ja-JP"/>
    </w:rPr>
  </w:style>
  <w:style w:type="paragraph" w:customStyle="1" w:styleId="7BD17CC6A292431796729B9E50B41D87">
    <w:name w:val="7BD17CC6A292431796729B9E50B41D87"/>
  </w:style>
  <w:style w:type="paragraph" w:customStyle="1" w:styleId="BF4A496DA39E430898E39CDB8B377B60">
    <w:name w:val="BF4A496DA39E430898E39CDB8B377B60"/>
  </w:style>
  <w:style w:type="paragraph" w:customStyle="1" w:styleId="CE0073FAFE98450D80BFF88FA7DB3DBD">
    <w:name w:val="CE0073FAFE98450D80BFF88FA7DB3DBD"/>
  </w:style>
  <w:style w:type="paragraph" w:customStyle="1" w:styleId="9C6255F32F914927BBA077E31B06220D">
    <w:name w:val="9C6255F32F914927BBA077E31B06220D"/>
  </w:style>
  <w:style w:type="paragraph" w:customStyle="1" w:styleId="9E2C9DDF79C54C38944FC90E9CB052D3">
    <w:name w:val="9E2C9DDF79C54C38944FC90E9CB052D3"/>
  </w:style>
  <w:style w:type="paragraph" w:customStyle="1" w:styleId="3722E45EA38D4CD8B21678419D634CA3">
    <w:name w:val="3722E45EA38D4CD8B21678419D634CA3"/>
  </w:style>
  <w:style w:type="paragraph" w:customStyle="1" w:styleId="9A697F1265B647B9913C7951AEDDE0DF">
    <w:name w:val="9A697F1265B647B9913C7951AEDDE0DF"/>
  </w:style>
  <w:style w:type="paragraph" w:customStyle="1" w:styleId="23FE34A0B3D24BE89567C29212189463">
    <w:name w:val="23FE34A0B3D24BE89567C29212189463"/>
  </w:style>
  <w:style w:type="paragraph" w:customStyle="1" w:styleId="A5B159ACBF4E4F91B17F26281D869BB0">
    <w:name w:val="A5B159ACBF4E4F91B17F26281D869BB0"/>
  </w:style>
  <w:style w:type="paragraph" w:customStyle="1" w:styleId="B9AAACF6D90541EEB4608588E0ED22B3">
    <w:name w:val="B9AAACF6D90541EEB4608588E0ED22B3"/>
  </w:style>
  <w:style w:type="paragraph" w:customStyle="1" w:styleId="B8303131BDC044DEBE08A46749A571AB">
    <w:name w:val="B8303131BDC044DEBE08A46749A571AB"/>
  </w:style>
  <w:style w:type="paragraph" w:customStyle="1" w:styleId="22B5D5241A3A4948AC3DB87F46BBDD7C">
    <w:name w:val="22B5D5241A3A4948AC3DB87F46BBDD7C"/>
  </w:style>
  <w:style w:type="paragraph" w:customStyle="1" w:styleId="7425F1AF1D204972A8CB0B6C6C0E1347">
    <w:name w:val="7425F1AF1D204972A8CB0B6C6C0E1347"/>
  </w:style>
  <w:style w:type="paragraph" w:customStyle="1" w:styleId="36D9F05AC48C4BFA9C05B4A33244A125">
    <w:name w:val="36D9F05AC48C4BFA9C05B4A33244A125"/>
  </w:style>
  <w:style w:type="paragraph" w:customStyle="1" w:styleId="549667133F9049E098FBBEBA8B848483">
    <w:name w:val="549667133F9049E098FBBEBA8B848483"/>
  </w:style>
  <w:style w:type="paragraph" w:customStyle="1" w:styleId="7111C299653242CAB701087B74172C6C">
    <w:name w:val="7111C299653242CAB701087B74172C6C"/>
  </w:style>
  <w:style w:type="paragraph" w:customStyle="1" w:styleId="CB94033B6B6348C69AF51B36E5B49A8E">
    <w:name w:val="CB94033B6B6348C69AF51B36E5B49A8E"/>
  </w:style>
  <w:style w:type="paragraph" w:customStyle="1" w:styleId="0D71281600AF453B83D516389E2EBEC8">
    <w:name w:val="0D71281600AF453B83D516389E2EBEC8"/>
  </w:style>
  <w:style w:type="paragraph" w:customStyle="1" w:styleId="B593499BD4EB4AB79385E1F7C8678788">
    <w:name w:val="B593499BD4EB4AB79385E1F7C8678788"/>
  </w:style>
  <w:style w:type="paragraph" w:customStyle="1" w:styleId="89FFF63ED8B3423A9BACDED42B1EE3C2">
    <w:name w:val="89FFF63ED8B3423A9BACDED42B1EE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Este documento contiene las actividades realizadas en el transcurso del mes por la residente Alma Aurora Salazar del Rio, en el área de Ingeniería de servicio al cliente.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97B55-07F4-482B-9EEE-BAC94948C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73F4F84-11C7-4B7B-9657-A7561D15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104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Reporte mensual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mensual</dc:title>
  <dc:creator>Aurora</dc:creator>
  <cp:keywords/>
  <cp:lastModifiedBy>Alma Salazar</cp:lastModifiedBy>
  <cp:revision>3</cp:revision>
  <dcterms:created xsi:type="dcterms:W3CDTF">2015-03-18T17:52:00Z</dcterms:created>
  <dcterms:modified xsi:type="dcterms:W3CDTF">2015-03-18T19:36:00Z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